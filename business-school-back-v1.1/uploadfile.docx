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作息时间调整通知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原美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的全体家人们</w:t>
      </w:r>
      <w:r>
        <w:rPr>
          <w:rFonts w:hint="eastAsia" w:ascii="微软雅黑" w:hAnsi="微软雅黑" w:eastAsia="微软雅黑" w:cs="微软雅黑"/>
          <w:sz w:val="30"/>
          <w:szCs w:val="30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　　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鉴于季节变更，自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2022年10月5日起执行冬季作息时间，具体安排如下</w:t>
      </w:r>
      <w:r>
        <w:rPr>
          <w:rFonts w:hint="eastAsia" w:ascii="微软雅黑" w:hAnsi="微软雅黑" w:eastAsia="微软雅黑" w:cs="微软雅黑"/>
          <w:sz w:val="30"/>
          <w:szCs w:val="30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一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作息</w:t>
      </w:r>
      <w:r>
        <w:rPr>
          <w:rFonts w:hint="eastAsia" w:ascii="微软雅黑" w:hAnsi="微软雅黑" w:eastAsia="微软雅黑" w:cs="微软雅黑"/>
          <w:sz w:val="30"/>
          <w:szCs w:val="30"/>
        </w:rPr>
        <w:t>时间：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上午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8:30-12:00；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      下午13:30-17:30；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请大家按照新的作息时间，合理调整每天工作安排！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特此通知！谢谢！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                              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2022年10月5日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1"/>
        <w:szCs w:val="21"/>
        <w:lang w:val="en-US"/>
      </w:rPr>
    </w:pPr>
    <w:r>
      <w:rPr>
        <w:rFonts w:hint="eastAsia"/>
        <w:lang w:val="en-US" w:eastAsia="zh-CN"/>
      </w:rP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SwiaGRpZCI6IjY4ZTU0NzI5ZjU2ODM1ZTYzOTE3MWEwMTdmZGE2ZGJjIiwidXNlckNvdW50IjoxfQ=="/>
  </w:docVars>
  <w:rsids>
    <w:rsidRoot w:val="3DAA25C0"/>
    <w:rsid w:val="03FD0897"/>
    <w:rsid w:val="096A12FE"/>
    <w:rsid w:val="09BB7FD3"/>
    <w:rsid w:val="0EC17841"/>
    <w:rsid w:val="156E66B6"/>
    <w:rsid w:val="164F7029"/>
    <w:rsid w:val="1A1516EE"/>
    <w:rsid w:val="1CB112A1"/>
    <w:rsid w:val="206C2341"/>
    <w:rsid w:val="22744B51"/>
    <w:rsid w:val="259B0AB8"/>
    <w:rsid w:val="2B823BFE"/>
    <w:rsid w:val="31734EAD"/>
    <w:rsid w:val="37C6490D"/>
    <w:rsid w:val="3DAA25C0"/>
    <w:rsid w:val="4A6D27A8"/>
    <w:rsid w:val="4D7C3730"/>
    <w:rsid w:val="543D2B86"/>
    <w:rsid w:val="5C1C61F2"/>
    <w:rsid w:val="5C8B00F0"/>
    <w:rsid w:val="5FF067F2"/>
    <w:rsid w:val="604364B8"/>
    <w:rsid w:val="629D09DA"/>
    <w:rsid w:val="67FA55A3"/>
    <w:rsid w:val="70057BD7"/>
    <w:rsid w:val="720963AB"/>
    <w:rsid w:val="725738A4"/>
    <w:rsid w:val="77771C8D"/>
    <w:rsid w:val="77B10245"/>
    <w:rsid w:val="79F65524"/>
    <w:rsid w:val="7CC973C1"/>
    <w:rsid w:val="7DD86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semiHidden="0" w:name="HTML Code"/>
    <w:lsdException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FollowedHyperlink"/>
    <w:basedOn w:val="6"/>
    <w:unhideWhenUsed/>
    <w:uiPriority w:val="99"/>
    <w:rPr>
      <w:color w:val="40598B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unhideWhenUsed/>
    <w:uiPriority w:val="99"/>
  </w:style>
  <w:style w:type="character" w:styleId="10">
    <w:name w:val="HTML Variable"/>
    <w:basedOn w:val="6"/>
    <w:unhideWhenUsed/>
    <w:uiPriority w:val="99"/>
  </w:style>
  <w:style w:type="character" w:styleId="11">
    <w:name w:val="Hyperlink"/>
    <w:basedOn w:val="6"/>
    <w:unhideWhenUsed/>
    <w:uiPriority w:val="99"/>
    <w:rPr>
      <w:color w:val="40598B"/>
      <w:u w:val="none"/>
    </w:rPr>
  </w:style>
  <w:style w:type="character" w:styleId="12">
    <w:name w:val="HTML Code"/>
    <w:basedOn w:val="6"/>
    <w:unhideWhenUsed/>
    <w:uiPriority w:val="99"/>
    <w:rPr>
      <w:rFonts w:ascii="Courier New" w:hAnsi="Courier New"/>
      <w:sz w:val="20"/>
    </w:rPr>
  </w:style>
  <w:style w:type="character" w:styleId="13">
    <w:name w:val="HTML Cite"/>
    <w:basedOn w:val="6"/>
    <w:unhideWhenUsed/>
    <w:qFormat/>
    <w:uiPriority w:val="99"/>
  </w:style>
  <w:style w:type="character" w:customStyle="1" w:styleId="14">
    <w:name w:val="disabled"/>
    <w:basedOn w:val="6"/>
    <w:uiPriority w:val="0"/>
    <w:rPr>
      <w:color w:val="C9C9C9"/>
      <w:bdr w:val="single" w:color="EEEEEE" w:sz="6" w:space="0"/>
    </w:rPr>
  </w:style>
  <w:style w:type="character" w:customStyle="1" w:styleId="15">
    <w:name w:val="current"/>
    <w:basedOn w:val="6"/>
    <w:uiPriority w:val="0"/>
    <w:rPr>
      <w:color w:val="FFFFFF"/>
      <w:bdr w:val="single" w:color="084E85" w:sz="6" w:space="0"/>
      <w:shd w:val="clear" w:color="auto" w:fill="084E8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47cf1dc6-1516-409b-99f7-d10e0b4b6e20\&#20316;&#24687;&#26102;&#38388;&#35843;&#25972;&#36890;&#30693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作息时间调整通知.docx</Template>
  <Pages>1</Pages>
  <Words>98</Words>
  <Characters>125</Characters>
  <Lines>0</Lines>
  <Paragraphs>0</Paragraphs>
  <TotalTime>5</TotalTime>
  <ScaleCrop>false</ScaleCrop>
  <LinksUpToDate>false</LinksUpToDate>
  <CharactersWithSpaces>226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2022-10-05T03:09:00Z</dcterms:created>
  <dc:creator>晋美咨询助理  文洁</dc:creator>
  <cp:lastModifiedBy>Hhappy</cp:lastModifiedBy>
  <dcterms:modified xsi:type="dcterms:W3CDTF">2022-10-05T03:15:40Z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TemplateUUID">
    <vt:lpwstr>v1.0_library_e/hV3EO3XdC8/aXIoAYpeQ==</vt:lpwstr>
  </property>
  <property fmtid="{D5CDD505-2E9C-101B-9397-08002B2CF9AE}" pid="4" name="ICV">
    <vt:lpwstr>25271C824D1046418FBBDDE94A48EA70</vt:lpwstr>
  </property>
</Properties>
</file>